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Dotum"/>
    <w:panose1 w:val="00000000000000000000"/>
    <w:charset w:val="81"/>
    <w:family w:val="swiss"/>
    <w:notTrueType/>
    <w:pitch w:val="variable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embedSystemFonts/>
  <w:defaultTabStop w:val="720"/>
  <w:characterSpacingControl w:val="doNotCompress"/>
  <w:doNotValidateAgainstSchema/>
  <w:doNotDemarcateInvalidXml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2AF3"/>
    <w:rsid w:val="00277E56"/>
    <w:rsid w:val="004C2385"/>
    <w:rsid w:val="0095281C"/>
    <w:rsid w:val="00962AF3"/>
    <w:rsid w:val="009675B7"/>
    <w:rsid w:val="00DA6A58"/>
    <w:rsid w:val="00E51E56"/>
    <w:rsid w:val="00E56DDA"/>
    <w:rsid w:val="00E57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algun Gothic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81C"/>
    <w:pPr>
      <w:spacing w:after="200" w:line="276" w:lineRule="auto"/>
    </w:pPr>
    <w:rPr>
      <w:rFonts w:cs="Calibri"/>
      <w:lang w:eastAsia="ko-K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62AF3"/>
    <w:rPr>
      <w:rFonts w:cs="Calibri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35</Words>
  <Characters>205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 Allman</dc:creator>
  <cp:keywords/>
  <dc:description/>
  <cp:lastModifiedBy>Nathan</cp:lastModifiedBy>
  <cp:revision>3</cp:revision>
  <dcterms:created xsi:type="dcterms:W3CDTF">2012-06-20T18:47:00Z</dcterms:created>
  <dcterms:modified xsi:type="dcterms:W3CDTF">2012-07-23T07:37:00Z</dcterms:modified>
</cp:coreProperties>
</file>